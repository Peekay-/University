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0" w:rsidRDefault="008C03B6">
      <w:pPr>
        <w:rPr>
          <w:i/>
        </w:rPr>
      </w:pPr>
      <w:r>
        <w:rPr>
          <w:i/>
        </w:rPr>
        <w:t>Read pages 286 – 289 then answer all questions.</w:t>
      </w:r>
    </w:p>
    <w:p w:rsidR="008C03B6" w:rsidRDefault="008C03B6">
      <w:pPr>
        <w:rPr>
          <w:i/>
        </w:rPr>
      </w:pPr>
    </w:p>
    <w:p w:rsidR="008C03B6" w:rsidRDefault="00E4283B" w:rsidP="00E4283B">
      <w:pPr>
        <w:pStyle w:val="ListParagraph"/>
        <w:numPr>
          <w:ilvl w:val="0"/>
          <w:numId w:val="1"/>
        </w:numPr>
      </w:pPr>
      <w:r>
        <w:t>See note pad for answers.</w:t>
      </w:r>
    </w:p>
    <w:p w:rsidR="00E4283B" w:rsidRDefault="00E4283B" w:rsidP="00E4283B">
      <w:pPr>
        <w:pStyle w:val="ListParagraph"/>
        <w:numPr>
          <w:ilvl w:val="0"/>
          <w:numId w:val="1"/>
        </w:numPr>
      </w:pPr>
      <w:r>
        <w:t>AND</w:t>
      </w:r>
    </w:p>
    <w:p w:rsidR="00E4283B" w:rsidRDefault="00E4283B" w:rsidP="00E4283B">
      <w:pPr>
        <w:pStyle w:val="ListParagraph"/>
        <w:numPr>
          <w:ilvl w:val="0"/>
          <w:numId w:val="1"/>
        </w:numPr>
      </w:pPr>
      <w:r>
        <w:t xml:space="preserve">XOR – Use </w:t>
      </w:r>
      <w:r w:rsidR="00CA4B5B">
        <w:t>11111111</w:t>
      </w:r>
    </w:p>
    <w:p w:rsidR="00CA4B5B" w:rsidRPr="00F65953" w:rsidRDefault="00F65953" w:rsidP="00E4283B">
      <w:pPr>
        <w:pStyle w:val="ListParagraph"/>
        <w:numPr>
          <w:ilvl w:val="0"/>
          <w:numId w:val="1"/>
        </w:numPr>
      </w:pPr>
      <w:r>
        <w:t>a. If there is a second 1 appears it will switch to a 0</w:t>
      </w:r>
      <w:r w:rsidR="005B3010">
        <w:br/>
        <w:t>b. If the starting number on both strings is a 1 the result will be 0 which will indicate a negative number, caution will need to be taken in this instance.</w:t>
      </w:r>
    </w:p>
    <w:p w:rsidR="00F65953" w:rsidRPr="00B00861" w:rsidRDefault="005B3010" w:rsidP="00E4283B">
      <w:pPr>
        <w:pStyle w:val="ListParagraph"/>
        <w:numPr>
          <w:ilvl w:val="0"/>
          <w:numId w:val="1"/>
        </w:numPr>
      </w:pPr>
      <w:r>
        <w:rPr>
          <w:i/>
        </w:rPr>
        <w:t>Need to read up on this, should be around page 288 but it’s quite tricky.</w:t>
      </w:r>
    </w:p>
    <w:p w:rsidR="00B00861" w:rsidRPr="002C100C" w:rsidRDefault="002C100C" w:rsidP="00E4283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Need to read more.</w:t>
      </w:r>
    </w:p>
    <w:p w:rsidR="002C100C" w:rsidRDefault="002C100C" w:rsidP="002C100C">
      <w:pPr>
        <w:pStyle w:val="ListParagraph"/>
        <w:numPr>
          <w:ilvl w:val="0"/>
          <w:numId w:val="1"/>
        </w:numPr>
      </w:pPr>
      <w:r>
        <w:t>a. 01001101</w:t>
      </w:r>
      <w:r>
        <w:br/>
        <w:t>b. 11100001</w:t>
      </w:r>
      <w:r>
        <w:br/>
        <w:t>c. 11101111</w:t>
      </w:r>
    </w:p>
    <w:p w:rsidR="002C100C" w:rsidRDefault="002C100C" w:rsidP="002C100C">
      <w:pPr>
        <w:pStyle w:val="ListParagraph"/>
        <w:numPr>
          <w:ilvl w:val="0"/>
          <w:numId w:val="1"/>
        </w:numPr>
      </w:pPr>
      <w:r>
        <w:t>a. BA</w:t>
      </w:r>
      <w:r>
        <w:br/>
        <w:t>b. C5</w:t>
      </w:r>
      <w:r>
        <w:br/>
        <w:t>c. 7B</w:t>
      </w:r>
      <w:r>
        <w:br/>
        <w:t>d. 53</w:t>
      </w:r>
    </w:p>
    <w:p w:rsidR="002C100C" w:rsidRDefault="002C100C" w:rsidP="00E4283B">
      <w:pPr>
        <w:pStyle w:val="ListParagraph"/>
        <w:numPr>
          <w:ilvl w:val="0"/>
          <w:numId w:val="1"/>
        </w:numPr>
      </w:pPr>
      <w:r>
        <w:t>5</w:t>
      </w:r>
    </w:p>
    <w:p w:rsidR="002C100C" w:rsidRPr="005B3010" w:rsidRDefault="002C100C" w:rsidP="00E4283B">
      <w:pPr>
        <w:pStyle w:val="ListParagraph"/>
        <w:numPr>
          <w:ilvl w:val="0"/>
          <w:numId w:val="1"/>
        </w:numPr>
      </w:pPr>
      <w:r>
        <w:rPr>
          <w:i/>
        </w:rPr>
        <w:t>Questions 10 – 12 read up on Forum then attempt to answer.</w:t>
      </w:r>
    </w:p>
    <w:p w:rsidR="005B3010" w:rsidRPr="008C03B6" w:rsidRDefault="005B3010" w:rsidP="00B00861"/>
    <w:sectPr w:rsidR="005B3010" w:rsidRPr="008C03B6" w:rsidSect="0014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35A08"/>
    <w:multiLevelType w:val="hybridMultilevel"/>
    <w:tmpl w:val="DBB8DA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03B6"/>
    <w:rsid w:val="001467C3"/>
    <w:rsid w:val="002C100C"/>
    <w:rsid w:val="005B3010"/>
    <w:rsid w:val="008C03B6"/>
    <w:rsid w:val="00B00861"/>
    <w:rsid w:val="00CA4B5B"/>
    <w:rsid w:val="00E4283B"/>
    <w:rsid w:val="00E645E1"/>
    <w:rsid w:val="00F65953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2012-02-22T08:21:00Z</dcterms:created>
  <dcterms:modified xsi:type="dcterms:W3CDTF">2012-02-22T10:15:00Z</dcterms:modified>
</cp:coreProperties>
</file>