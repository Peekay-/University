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08" w:rsidRDefault="007C7008" w:rsidP="000E7B41">
      <w:pPr>
        <w:rPr>
          <w:i/>
        </w:rPr>
      </w:pPr>
      <w:r>
        <w:rPr>
          <w:i/>
        </w:rPr>
        <w:t>Need to read text book pages 277 – 284 then work on Questions 2 &amp; 3.</w:t>
      </w:r>
    </w:p>
    <w:p w:rsidR="007C7008" w:rsidRPr="005562F4" w:rsidRDefault="007C7008" w:rsidP="000E7B41">
      <w:r w:rsidRPr="005562F4">
        <w:br/>
      </w:r>
    </w:p>
    <w:p w:rsidR="007C7008" w:rsidRDefault="007C7008"/>
    <w:p w:rsidR="007C7008" w:rsidRPr="00E238DB" w:rsidRDefault="007C7008">
      <w:r>
        <w:br/>
      </w:r>
    </w:p>
    <w:sectPr w:rsidR="007C7008" w:rsidRPr="00E238DB" w:rsidSect="008B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7DA"/>
    <w:multiLevelType w:val="hybridMultilevel"/>
    <w:tmpl w:val="A8D8E85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5C61CB4"/>
    <w:multiLevelType w:val="hybridMultilevel"/>
    <w:tmpl w:val="82E88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E1D"/>
    <w:rsid w:val="000E7B41"/>
    <w:rsid w:val="001A37E5"/>
    <w:rsid w:val="002512C2"/>
    <w:rsid w:val="0029172D"/>
    <w:rsid w:val="002E7B1E"/>
    <w:rsid w:val="0031643C"/>
    <w:rsid w:val="0035022F"/>
    <w:rsid w:val="00357B43"/>
    <w:rsid w:val="00403587"/>
    <w:rsid w:val="004707C5"/>
    <w:rsid w:val="00516A9A"/>
    <w:rsid w:val="005562F4"/>
    <w:rsid w:val="00672420"/>
    <w:rsid w:val="006A5C4D"/>
    <w:rsid w:val="006C3587"/>
    <w:rsid w:val="00794337"/>
    <w:rsid w:val="007A31A6"/>
    <w:rsid w:val="007C7008"/>
    <w:rsid w:val="008B4045"/>
    <w:rsid w:val="009322E1"/>
    <w:rsid w:val="009E2EB9"/>
    <w:rsid w:val="00A06AF5"/>
    <w:rsid w:val="00A11808"/>
    <w:rsid w:val="00AA0C19"/>
    <w:rsid w:val="00B04827"/>
    <w:rsid w:val="00DB690C"/>
    <w:rsid w:val="00E238DB"/>
    <w:rsid w:val="00E44A0E"/>
    <w:rsid w:val="00E55913"/>
    <w:rsid w:val="00E645E1"/>
    <w:rsid w:val="00E66E1D"/>
    <w:rsid w:val="00EA24AF"/>
    <w:rsid w:val="00FC2A46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4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11</Words>
  <Characters>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Bit excess notation:</dc:title>
  <dc:subject/>
  <dc:creator>Home</dc:creator>
  <cp:keywords/>
  <dc:description/>
  <cp:lastModifiedBy>glen</cp:lastModifiedBy>
  <cp:revision>3</cp:revision>
  <dcterms:created xsi:type="dcterms:W3CDTF">2012-02-22T03:48:00Z</dcterms:created>
  <dcterms:modified xsi:type="dcterms:W3CDTF">2012-02-22T03:49:00Z</dcterms:modified>
</cp:coreProperties>
</file>