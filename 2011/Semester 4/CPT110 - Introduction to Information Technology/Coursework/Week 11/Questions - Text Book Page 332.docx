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A0" w:rsidRDefault="003F24A0">
      <w:pPr>
        <w:rPr>
          <w:i/>
        </w:rPr>
      </w:pPr>
      <w:r>
        <w:rPr>
          <w:i/>
        </w:rPr>
        <w:t>Read pages 328 - 332 then answer questions 1 – 3.</w:t>
      </w:r>
    </w:p>
    <w:p w:rsidR="003F24A0" w:rsidRPr="00BC74FB" w:rsidRDefault="003F24A0" w:rsidP="002A061E">
      <w:pPr>
        <w:numPr>
          <w:ilvl w:val="0"/>
          <w:numId w:val="1"/>
        </w:numPr>
      </w:pPr>
      <w:r w:rsidRPr="00BC74FB">
        <w:br/>
      </w:r>
    </w:p>
    <w:p w:rsidR="003F24A0" w:rsidRPr="00A324EA" w:rsidRDefault="003F24A0" w:rsidP="000B180A">
      <w:r>
        <w:br/>
      </w:r>
    </w:p>
    <w:sectPr w:rsidR="003F24A0" w:rsidRPr="00A324EA" w:rsidSect="0014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10FA"/>
    <w:multiLevelType w:val="hybridMultilevel"/>
    <w:tmpl w:val="076058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D77"/>
    <w:rsid w:val="000B180A"/>
    <w:rsid w:val="000F1BF0"/>
    <w:rsid w:val="001303C3"/>
    <w:rsid w:val="001467C3"/>
    <w:rsid w:val="001A56D2"/>
    <w:rsid w:val="001B1014"/>
    <w:rsid w:val="001D0A95"/>
    <w:rsid w:val="002047DA"/>
    <w:rsid w:val="00290254"/>
    <w:rsid w:val="002A061E"/>
    <w:rsid w:val="003824E0"/>
    <w:rsid w:val="003B2B7B"/>
    <w:rsid w:val="003F24A0"/>
    <w:rsid w:val="005A74B0"/>
    <w:rsid w:val="00671767"/>
    <w:rsid w:val="00672420"/>
    <w:rsid w:val="0068315D"/>
    <w:rsid w:val="006E3EA8"/>
    <w:rsid w:val="006F17C5"/>
    <w:rsid w:val="007026AA"/>
    <w:rsid w:val="007117CF"/>
    <w:rsid w:val="007217D5"/>
    <w:rsid w:val="00887AA5"/>
    <w:rsid w:val="009077E6"/>
    <w:rsid w:val="00940D6A"/>
    <w:rsid w:val="00A324EA"/>
    <w:rsid w:val="00A32877"/>
    <w:rsid w:val="00A833CA"/>
    <w:rsid w:val="00BC74FB"/>
    <w:rsid w:val="00D278AB"/>
    <w:rsid w:val="00D372FC"/>
    <w:rsid w:val="00DB1D77"/>
    <w:rsid w:val="00E645E1"/>
    <w:rsid w:val="00EC4D68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C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1</Pages>
  <Words>8</Words>
  <Characters>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pages 296 – 299 then answer question 3</dc:title>
  <dc:subject/>
  <dc:creator>Home</dc:creator>
  <cp:keywords/>
  <dc:description/>
  <cp:lastModifiedBy>glen</cp:lastModifiedBy>
  <cp:revision>4</cp:revision>
  <dcterms:created xsi:type="dcterms:W3CDTF">2012-02-24T04:53:00Z</dcterms:created>
  <dcterms:modified xsi:type="dcterms:W3CDTF">2012-02-24T05:28:00Z</dcterms:modified>
</cp:coreProperties>
</file>