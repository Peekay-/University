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8D8" w:rsidRDefault="00F238D8">
      <w:pPr>
        <w:rPr>
          <w:i/>
        </w:rPr>
      </w:pPr>
      <w:r>
        <w:rPr>
          <w:i/>
        </w:rPr>
        <w:t>Read pages 323 - 328 then answer questions 1 – 4.</w:t>
      </w:r>
    </w:p>
    <w:p w:rsidR="00F238D8" w:rsidRPr="00A32877" w:rsidRDefault="00F238D8" w:rsidP="002A061E">
      <w:pPr>
        <w:numPr>
          <w:ilvl w:val="0"/>
          <w:numId w:val="1"/>
        </w:numPr>
      </w:pPr>
      <w:r>
        <w:t>The drawback in the listed example would be that if either process A or process B finishes it’s process there will be no possibility of the flag switching back appropriately.</w:t>
      </w:r>
      <w:r>
        <w:br/>
      </w:r>
      <w:r>
        <w:rPr>
          <w:i/>
        </w:rPr>
        <w:t>^ Not happy with the above answer – need to research further.</w:t>
      </w:r>
    </w:p>
    <w:p w:rsidR="00F238D8" w:rsidRDefault="00F238D8" w:rsidP="002A061E">
      <w:pPr>
        <w:numPr>
          <w:ilvl w:val="0"/>
          <w:numId w:val="1"/>
        </w:numPr>
      </w:pPr>
      <w:r>
        <w:t>For my example we will use cars A, B and car C.</w:t>
      </w:r>
      <w:r>
        <w:br/>
        <w:t>Car A approaches the tunnel first causing the light on both ends of the tunnel to switch to red.</w:t>
      </w:r>
      <w:r>
        <w:br/>
        <w:t>Car B arrives and awaits at one side of the tunnel.</w:t>
      </w:r>
      <w:r>
        <w:br/>
        <w:t>Car C arrives and awaits at the opposite side of the tunnel.</w:t>
      </w:r>
      <w:r>
        <w:br/>
        <w:t>Car A now exits the tunnel causing the light to switch off.</w:t>
      </w:r>
      <w:r>
        <w:br/>
        <w:t>Both car B and C now enter the tunnel from opposite ends as the red light switch has gone off – causing the collision.</w:t>
      </w:r>
    </w:p>
    <w:p w:rsidR="00F238D8" w:rsidRDefault="00F238D8" w:rsidP="002A061E">
      <w:pPr>
        <w:numPr>
          <w:ilvl w:val="0"/>
          <w:numId w:val="1"/>
        </w:numPr>
      </w:pPr>
      <w:r>
        <w:t>a. Does not solve the deadlock.</w:t>
      </w:r>
      <w:r>
        <w:br/>
        <w:t>b. Impractical.</w:t>
      </w:r>
      <w:r>
        <w:br/>
        <w:t>c. Solves the issue.</w:t>
      </w:r>
    </w:p>
    <w:p w:rsidR="00F238D8" w:rsidRPr="00BC74FB" w:rsidRDefault="00F238D8" w:rsidP="002A061E">
      <w:pPr>
        <w:numPr>
          <w:ilvl w:val="0"/>
          <w:numId w:val="1"/>
        </w:numPr>
      </w:pPr>
      <w:r>
        <w:t>If the graph had plot A with an arrow to plot B and an arrow from plot B to plot A this would be an example of the deadlock.</w:t>
      </w:r>
      <w:r>
        <w:br/>
        <w:t>Alternatively we could have plot A drawing an arrow to plot B which is drawing an arrow to plot C which is drawing an arrow to plot A. Either scenario is an example of a deadlock.</w:t>
      </w:r>
      <w:r w:rsidRPr="00BC74FB">
        <w:br/>
      </w:r>
    </w:p>
    <w:p w:rsidR="00F238D8" w:rsidRPr="00A324EA" w:rsidRDefault="00F238D8" w:rsidP="000B180A">
      <w:r>
        <w:br/>
      </w:r>
    </w:p>
    <w:sectPr w:rsidR="00F238D8" w:rsidRPr="00A324EA" w:rsidSect="00146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10FA"/>
    <w:multiLevelType w:val="hybridMultilevel"/>
    <w:tmpl w:val="076058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D77"/>
    <w:rsid w:val="000B180A"/>
    <w:rsid w:val="000F1BF0"/>
    <w:rsid w:val="001303C3"/>
    <w:rsid w:val="001467C3"/>
    <w:rsid w:val="001A56D2"/>
    <w:rsid w:val="001B1014"/>
    <w:rsid w:val="001D0A95"/>
    <w:rsid w:val="002047DA"/>
    <w:rsid w:val="00290254"/>
    <w:rsid w:val="002A061E"/>
    <w:rsid w:val="003824E0"/>
    <w:rsid w:val="005A74B0"/>
    <w:rsid w:val="00671767"/>
    <w:rsid w:val="00672420"/>
    <w:rsid w:val="006E3EA8"/>
    <w:rsid w:val="006F17C5"/>
    <w:rsid w:val="007026AA"/>
    <w:rsid w:val="007117CF"/>
    <w:rsid w:val="007217D5"/>
    <w:rsid w:val="00887AA5"/>
    <w:rsid w:val="009077E6"/>
    <w:rsid w:val="00940D6A"/>
    <w:rsid w:val="00A324EA"/>
    <w:rsid w:val="00A32877"/>
    <w:rsid w:val="00A833CA"/>
    <w:rsid w:val="00BC74FB"/>
    <w:rsid w:val="00D278AB"/>
    <w:rsid w:val="00D372FC"/>
    <w:rsid w:val="00DB1D77"/>
    <w:rsid w:val="00E645E1"/>
    <w:rsid w:val="00EC4D68"/>
    <w:rsid w:val="00F238D8"/>
    <w:rsid w:val="00FC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7C3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1</Pages>
  <Words>164</Words>
  <Characters>937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 pages 296 – 299 then answer question 3</dc:title>
  <dc:subject/>
  <dc:creator>Home</dc:creator>
  <cp:keywords/>
  <dc:description/>
  <cp:lastModifiedBy>glen</cp:lastModifiedBy>
  <cp:revision>8</cp:revision>
  <dcterms:created xsi:type="dcterms:W3CDTF">2012-02-24T04:25:00Z</dcterms:created>
  <dcterms:modified xsi:type="dcterms:W3CDTF">2012-02-24T04:52:00Z</dcterms:modified>
</cp:coreProperties>
</file>