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7E" w:rsidRDefault="0047337E" w:rsidP="00D10166">
      <w:pPr>
        <w:pStyle w:val="ListParagraph"/>
        <w:numPr>
          <w:ilvl w:val="0"/>
          <w:numId w:val="1"/>
        </w:numPr>
      </w:pPr>
      <w:r>
        <w:t>1, 0, 1 OR 0, 1, 1</w:t>
      </w:r>
    </w:p>
    <w:p w:rsidR="0047337E" w:rsidRDefault="0047337E" w:rsidP="00D10166">
      <w:pPr>
        <w:pStyle w:val="ListParagraph"/>
        <w:numPr>
          <w:ilvl w:val="0"/>
          <w:numId w:val="1"/>
        </w:numPr>
      </w:pPr>
      <w:r>
        <w:t>The NOT changes the lower gate to 0. When it then moves to the middle gate (AND) the incoming values are 1 and 0, hence 0 is passed through. As such the top OR gate is receiving 0 and 0 and passes through the 0.</w:t>
      </w:r>
    </w:p>
    <w:p w:rsidR="0047337E" w:rsidRDefault="0047337E" w:rsidP="00D10166">
      <w:pPr>
        <w:pStyle w:val="ListParagraph"/>
        <w:numPr>
          <w:ilvl w:val="0"/>
          <w:numId w:val="1"/>
        </w:numPr>
      </w:pPr>
      <w:r>
        <w:t>In the beginning when both are set to 0, the top gate passes the 0 to the NOT, passing a 1 down to the bottom gate which returns a 1 through the OR gate, gets to the NOT passes a 0 as final output. Changing the top gate to 1 means that a 0 is passed after the NOT gate, goes to the bottom and makes the OR gate pass a 0, the final output will be a 1 after passing through the final NOT gate.</w:t>
      </w:r>
    </w:p>
    <w:p w:rsidR="0047337E" w:rsidRPr="005C35ED" w:rsidRDefault="0047337E" w:rsidP="00D10166">
      <w:pPr>
        <w:pStyle w:val="ListParagraph"/>
        <w:numPr>
          <w:ilvl w:val="0"/>
          <w:numId w:val="1"/>
        </w:numPr>
      </w:pPr>
      <w:r>
        <w:rPr>
          <w:i/>
        </w:rPr>
        <w:t>Need to read up / find an answer on this, maybe discuss with Adam.</w:t>
      </w:r>
    </w:p>
    <w:p w:rsidR="0047337E" w:rsidRPr="00830AF6" w:rsidRDefault="0047337E" w:rsidP="00D10166">
      <w:pPr>
        <w:pStyle w:val="ListParagraph"/>
        <w:numPr>
          <w:ilvl w:val="0"/>
          <w:numId w:val="1"/>
        </w:numPr>
      </w:pPr>
      <w:r>
        <w:rPr>
          <w:i/>
        </w:rPr>
        <w:t>Need to read more.</w:t>
      </w:r>
    </w:p>
    <w:p w:rsidR="0047337E" w:rsidRDefault="0047337E" w:rsidP="00D10166">
      <w:pPr>
        <w:pStyle w:val="ListParagraph"/>
        <w:numPr>
          <w:ilvl w:val="0"/>
          <w:numId w:val="1"/>
        </w:numPr>
      </w:pPr>
      <w:r>
        <w:t>a. 6AF2</w:t>
      </w:r>
      <w:r>
        <w:br/>
        <w:t>b. E85517</w:t>
      </w:r>
      <w:r>
        <w:br/>
        <w:t>c. 48</w:t>
      </w:r>
      <w:r>
        <w:br/>
      </w:r>
      <w:r>
        <w:rPr>
          <w:i/>
        </w:rPr>
        <w:t>^ Need to go back and revise hexadecimal. I can do the conversion fine but knowing what the numbers mean without a table I need to practice.</w:t>
      </w:r>
    </w:p>
    <w:sectPr w:rsidR="0047337E" w:rsidSect="0080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00FD6"/>
    <w:multiLevelType w:val="hybridMultilevel"/>
    <w:tmpl w:val="EE5A8908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0166"/>
    <w:rsid w:val="0047337E"/>
    <w:rsid w:val="005313D2"/>
    <w:rsid w:val="005C35ED"/>
    <w:rsid w:val="00672420"/>
    <w:rsid w:val="00761E38"/>
    <w:rsid w:val="00802D5D"/>
    <w:rsid w:val="00830AF6"/>
    <w:rsid w:val="00910AE0"/>
    <w:rsid w:val="00920C9E"/>
    <w:rsid w:val="00A9504C"/>
    <w:rsid w:val="00B126EE"/>
    <w:rsid w:val="00D10166"/>
    <w:rsid w:val="00E645E1"/>
    <w:rsid w:val="00ED23D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5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101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93</TotalTime>
  <Pages>1</Pages>
  <Words>130</Words>
  <Characters>744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glen</cp:lastModifiedBy>
  <cp:revision>8</cp:revision>
  <dcterms:created xsi:type="dcterms:W3CDTF">2012-02-20T11:23:00Z</dcterms:created>
  <dcterms:modified xsi:type="dcterms:W3CDTF">2012-02-21T00:03:00Z</dcterms:modified>
</cp:coreProperties>
</file>