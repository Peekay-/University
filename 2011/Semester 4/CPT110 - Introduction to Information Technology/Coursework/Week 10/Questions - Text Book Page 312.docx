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45" w:rsidRDefault="00560C45">
      <w:pPr>
        <w:rPr>
          <w:i/>
        </w:rPr>
      </w:pPr>
      <w:r>
        <w:rPr>
          <w:i/>
        </w:rPr>
        <w:t>Read pages 308 – 312 then answer questions 1 – 4.</w:t>
      </w:r>
    </w:p>
    <w:p w:rsidR="00560C45" w:rsidRDefault="00560C45" w:rsidP="002A061E">
      <w:pPr>
        <w:numPr>
          <w:ilvl w:val="0"/>
          <w:numId w:val="1"/>
        </w:numPr>
      </w:pPr>
      <w:r>
        <w:t>a. Under batch processing the jobs line up in a job queue by default using the FIFO method of ordering. This changes by use of priority in the operating system which can then make lower listed tasks come before ones listed higher with a lower priority.</w:t>
      </w:r>
    </w:p>
    <w:p w:rsidR="00560C45" w:rsidRDefault="00560C45" w:rsidP="002A061E">
      <w:pPr>
        <w:numPr>
          <w:ilvl w:val="0"/>
          <w:numId w:val="1"/>
        </w:numPr>
      </w:pPr>
      <w:r>
        <w:t>a. YES</w:t>
      </w:r>
      <w:r>
        <w:br/>
        <w:t>b. YES</w:t>
      </w:r>
      <w:r>
        <w:br/>
        <w:t>c. NO</w:t>
      </w:r>
      <w:r>
        <w:br/>
        <w:t>d. YES</w:t>
      </w:r>
      <w:r>
        <w:br/>
        <w:t>e. YES</w:t>
      </w:r>
    </w:p>
    <w:p w:rsidR="00560C45" w:rsidRDefault="00560C45" w:rsidP="002A061E">
      <w:pPr>
        <w:numPr>
          <w:ilvl w:val="0"/>
          <w:numId w:val="1"/>
        </w:numPr>
      </w:pPr>
      <w:r>
        <w:t>Interactive processing was where the program being executed could maintain a dialogue with the user throughout the process. Real time processing is where the computer is able to complete the users requirements in a sufficient time space so that the user is not awaiting output.</w:t>
      </w:r>
    </w:p>
    <w:p w:rsidR="00560C45" w:rsidRPr="00A324EA" w:rsidRDefault="00560C45" w:rsidP="002A061E">
      <w:pPr>
        <w:numPr>
          <w:ilvl w:val="0"/>
          <w:numId w:val="1"/>
        </w:numPr>
      </w:pPr>
      <w:r>
        <w:t xml:space="preserve">The difference between time sharing and multitasking is that time sharing has a set amount of time that it will spend on each job, in multi tasking there is no specific time allotment for each job. </w:t>
      </w:r>
      <w:r>
        <w:br/>
      </w:r>
    </w:p>
    <w:sectPr w:rsidR="00560C45" w:rsidRPr="00A324EA" w:rsidSect="001467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0FA"/>
    <w:multiLevelType w:val="hybridMultilevel"/>
    <w:tmpl w:val="07605876"/>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D77"/>
    <w:rsid w:val="000F1BF0"/>
    <w:rsid w:val="001467C3"/>
    <w:rsid w:val="001A56D2"/>
    <w:rsid w:val="001D0A95"/>
    <w:rsid w:val="00290254"/>
    <w:rsid w:val="002A061E"/>
    <w:rsid w:val="00560C45"/>
    <w:rsid w:val="00672420"/>
    <w:rsid w:val="006E3EA8"/>
    <w:rsid w:val="007026AA"/>
    <w:rsid w:val="00940D6A"/>
    <w:rsid w:val="00A324EA"/>
    <w:rsid w:val="00D372FC"/>
    <w:rsid w:val="00DB1D77"/>
    <w:rsid w:val="00E645E1"/>
    <w:rsid w:val="00EC4D68"/>
    <w:rsid w:val="00FC2A4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7C3"/>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Pages>
  <Words>121</Words>
  <Characters>694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pages 296 – 299 then answer question 3</dc:title>
  <dc:subject/>
  <dc:creator>Home</dc:creator>
  <cp:keywords/>
  <dc:description/>
  <cp:lastModifiedBy>glen</cp:lastModifiedBy>
  <cp:revision>5</cp:revision>
  <dcterms:created xsi:type="dcterms:W3CDTF">2012-02-23T23:01:00Z</dcterms:created>
  <dcterms:modified xsi:type="dcterms:W3CDTF">2012-02-23T23:30:00Z</dcterms:modified>
</cp:coreProperties>
</file>